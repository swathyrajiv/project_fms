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ECE0D" w14:textId="77777777" w:rsidR="00807843" w:rsidRDefault="00E0671B">
      <w:pPr>
        <w:pStyle w:val="Heading1"/>
      </w:pPr>
      <w:r>
        <w:t>Algorithm</w:t>
      </w:r>
    </w:p>
    <w:p w14:paraId="26239154" w14:textId="77777777" w:rsidR="00807843" w:rsidRDefault="00E0671B" w:rsidP="00E0671B">
      <w:pPr>
        <w:pStyle w:val="ListBullet"/>
      </w:pPr>
      <w:r>
        <w:t>Start</w:t>
      </w:r>
    </w:p>
    <w:p w14:paraId="3D8B1DBB" w14:textId="77777777" w:rsidR="00E0671B" w:rsidRDefault="00E0671B" w:rsidP="00E0671B">
      <w:pPr>
        <w:pStyle w:val="ListBullet"/>
      </w:pPr>
      <w:r>
        <w:t>Display the options</w:t>
      </w:r>
    </w:p>
    <w:p w14:paraId="1D005D16" w14:textId="77777777" w:rsidR="00E0671B" w:rsidRDefault="00E0671B" w:rsidP="00116942">
      <w:pPr>
        <w:pStyle w:val="ListBullet"/>
        <w:numPr>
          <w:ilvl w:val="1"/>
          <w:numId w:val="3"/>
        </w:numPr>
      </w:pPr>
      <w:r>
        <w:t>File creation</w:t>
      </w:r>
    </w:p>
    <w:p w14:paraId="31FFD9C7" w14:textId="77777777" w:rsidR="00E0671B" w:rsidRDefault="00E0671B" w:rsidP="00E0671B">
      <w:pPr>
        <w:pStyle w:val="ListBullet"/>
        <w:numPr>
          <w:ilvl w:val="1"/>
          <w:numId w:val="3"/>
        </w:numPr>
      </w:pPr>
      <w:r>
        <w:t>File deletion</w:t>
      </w:r>
    </w:p>
    <w:p w14:paraId="3F527764" w14:textId="77777777" w:rsidR="00E0671B" w:rsidRDefault="00E0671B" w:rsidP="00E0671B">
      <w:pPr>
        <w:pStyle w:val="ListBullet"/>
        <w:numPr>
          <w:ilvl w:val="1"/>
          <w:numId w:val="3"/>
        </w:numPr>
      </w:pPr>
      <w:r>
        <w:t>View the files</w:t>
      </w:r>
    </w:p>
    <w:p w14:paraId="59BB17D6" w14:textId="77777777" w:rsidR="00E0671B" w:rsidRDefault="00E0671B" w:rsidP="00E0671B">
      <w:pPr>
        <w:pStyle w:val="ListBullet"/>
        <w:numPr>
          <w:ilvl w:val="1"/>
          <w:numId w:val="3"/>
        </w:numPr>
      </w:pPr>
      <w:r>
        <w:t>File searching</w:t>
      </w:r>
    </w:p>
    <w:p w14:paraId="798E44C8" w14:textId="77777777" w:rsidR="00E0671B" w:rsidRDefault="00E0671B" w:rsidP="00E0671B">
      <w:pPr>
        <w:pStyle w:val="ListBullet"/>
        <w:numPr>
          <w:ilvl w:val="1"/>
          <w:numId w:val="3"/>
        </w:numPr>
      </w:pPr>
      <w:r>
        <w:t>Exit the application</w:t>
      </w:r>
    </w:p>
    <w:p w14:paraId="61F196E7" w14:textId="77777777" w:rsidR="00E0671B" w:rsidRDefault="00E0671B" w:rsidP="00506324">
      <w:pPr>
        <w:pStyle w:val="ListBullet"/>
        <w:numPr>
          <w:ilvl w:val="1"/>
          <w:numId w:val="3"/>
        </w:numPr>
      </w:pPr>
      <w:r>
        <w:t xml:space="preserve">View </w:t>
      </w:r>
      <w:r w:rsidR="00506324">
        <w:t>the contents of file</w:t>
      </w:r>
    </w:p>
    <w:p w14:paraId="0C370BA4" w14:textId="77777777" w:rsidR="00506324" w:rsidRDefault="00506324" w:rsidP="00506324">
      <w:pPr>
        <w:pStyle w:val="ListBullet"/>
      </w:pPr>
      <w:r>
        <w:t xml:space="preserve">Read the input from keyboard </w:t>
      </w:r>
    </w:p>
    <w:p w14:paraId="36C63F63" w14:textId="77777777" w:rsidR="00A323C3" w:rsidRDefault="00A323C3" w:rsidP="003866F2">
      <w:pPr>
        <w:pStyle w:val="ListBullet"/>
      </w:pPr>
      <w:r>
        <w:t>Option 1</w:t>
      </w:r>
    </w:p>
    <w:p w14:paraId="6E7A8444" w14:textId="77777777" w:rsidR="00A323C3" w:rsidRDefault="00A323C3" w:rsidP="00A323C3">
      <w:pPr>
        <w:pStyle w:val="ListBullet"/>
        <w:numPr>
          <w:ilvl w:val="1"/>
          <w:numId w:val="3"/>
        </w:numPr>
      </w:pPr>
      <w:r>
        <w:t>Read the file name</w:t>
      </w:r>
    </w:p>
    <w:p w14:paraId="6D311398" w14:textId="77777777" w:rsidR="00A323C3" w:rsidRDefault="00220BE2" w:rsidP="00A323C3">
      <w:pPr>
        <w:pStyle w:val="ListBullet"/>
        <w:numPr>
          <w:ilvl w:val="1"/>
          <w:numId w:val="3"/>
        </w:numPr>
      </w:pPr>
      <w:r>
        <w:t>Check whether the file already exist</w:t>
      </w:r>
    </w:p>
    <w:p w14:paraId="0EC9A7D5" w14:textId="77777777" w:rsidR="00220BE2" w:rsidRDefault="00220BE2" w:rsidP="00A323C3">
      <w:pPr>
        <w:pStyle w:val="ListBullet"/>
        <w:numPr>
          <w:ilvl w:val="1"/>
          <w:numId w:val="3"/>
        </w:numPr>
      </w:pPr>
      <w:r>
        <w:t>If exist rename it</w:t>
      </w:r>
    </w:p>
    <w:p w14:paraId="6938425C" w14:textId="77777777" w:rsidR="00220BE2" w:rsidRDefault="00220BE2" w:rsidP="00A323C3">
      <w:pPr>
        <w:pStyle w:val="ListBullet"/>
        <w:numPr>
          <w:ilvl w:val="1"/>
          <w:numId w:val="3"/>
        </w:numPr>
      </w:pPr>
      <w:r>
        <w:t>Create the file with the file name specified</w:t>
      </w:r>
    </w:p>
    <w:p w14:paraId="2E56B52A" w14:textId="77777777" w:rsidR="00220BE2" w:rsidRDefault="00020A6B" w:rsidP="00A323C3">
      <w:pPr>
        <w:pStyle w:val="ListBullet"/>
        <w:numPr>
          <w:ilvl w:val="1"/>
          <w:numId w:val="3"/>
        </w:numPr>
      </w:pPr>
      <w:r>
        <w:t>Read the contents of file</w:t>
      </w:r>
      <w:r w:rsidR="003866F2">
        <w:t xml:space="preserve"> from keyboard </w:t>
      </w:r>
    </w:p>
    <w:p w14:paraId="4F70DBC2" w14:textId="77777777" w:rsidR="003866F2" w:rsidRDefault="003866F2" w:rsidP="00A323C3">
      <w:pPr>
        <w:pStyle w:val="ListBullet"/>
        <w:numPr>
          <w:ilvl w:val="1"/>
          <w:numId w:val="3"/>
        </w:numPr>
      </w:pPr>
      <w:r>
        <w:t>Write to file specified</w:t>
      </w:r>
    </w:p>
    <w:p w14:paraId="37AB709A" w14:textId="77777777" w:rsidR="004C3519" w:rsidRDefault="003866F2" w:rsidP="004C3519">
      <w:pPr>
        <w:pStyle w:val="ListBullet"/>
        <w:numPr>
          <w:ilvl w:val="1"/>
          <w:numId w:val="3"/>
        </w:numPr>
      </w:pPr>
      <w:r>
        <w:t>Exit the option</w:t>
      </w:r>
    </w:p>
    <w:p w14:paraId="470B9697" w14:textId="77777777" w:rsidR="004C3519" w:rsidRDefault="004C3519" w:rsidP="004C3519">
      <w:pPr>
        <w:pStyle w:val="ListBullet"/>
      </w:pPr>
      <w:r>
        <w:t xml:space="preserve">Option </w:t>
      </w:r>
      <w:r>
        <w:t>2</w:t>
      </w:r>
    </w:p>
    <w:p w14:paraId="229D061C" w14:textId="77777777" w:rsidR="004C3519" w:rsidRDefault="004C3519" w:rsidP="004C3519">
      <w:pPr>
        <w:pStyle w:val="ListBullet"/>
        <w:numPr>
          <w:ilvl w:val="1"/>
          <w:numId w:val="3"/>
        </w:numPr>
      </w:pPr>
      <w:r>
        <w:t>Read the file name</w:t>
      </w:r>
    </w:p>
    <w:p w14:paraId="7D001F2F" w14:textId="77777777" w:rsidR="004C3519" w:rsidRDefault="004C3519" w:rsidP="004C3519">
      <w:pPr>
        <w:pStyle w:val="ListBullet"/>
        <w:numPr>
          <w:ilvl w:val="1"/>
          <w:numId w:val="3"/>
        </w:numPr>
      </w:pPr>
      <w:r>
        <w:t xml:space="preserve">Check </w:t>
      </w:r>
      <w:r w:rsidR="00732B22">
        <w:t>whether the file exist in the directory</w:t>
      </w:r>
    </w:p>
    <w:p w14:paraId="08B94510" w14:textId="77777777" w:rsidR="00732B22" w:rsidRDefault="00732B22" w:rsidP="00732B22">
      <w:pPr>
        <w:pStyle w:val="ListBullet"/>
        <w:numPr>
          <w:ilvl w:val="1"/>
          <w:numId w:val="3"/>
        </w:numPr>
      </w:pPr>
      <w:r>
        <w:t>If exist, then delete the file</w:t>
      </w:r>
    </w:p>
    <w:p w14:paraId="469B3B5F" w14:textId="77777777" w:rsidR="00732B22" w:rsidRDefault="00732B22" w:rsidP="00732B22">
      <w:pPr>
        <w:pStyle w:val="ListBullet"/>
        <w:numPr>
          <w:ilvl w:val="1"/>
          <w:numId w:val="3"/>
        </w:numPr>
      </w:pPr>
      <w:r>
        <w:t xml:space="preserve">Else </w:t>
      </w:r>
      <w:r w:rsidR="00FE0CFD">
        <w:t>display the message file not exist</w:t>
      </w:r>
    </w:p>
    <w:p w14:paraId="4C418D11" w14:textId="77777777" w:rsidR="000C4836" w:rsidRDefault="000C4836" w:rsidP="000C4836">
      <w:pPr>
        <w:pStyle w:val="ListBullet"/>
      </w:pPr>
      <w:r>
        <w:t xml:space="preserve">Option </w:t>
      </w:r>
      <w:r>
        <w:t>3</w:t>
      </w:r>
    </w:p>
    <w:p w14:paraId="09CDB20D" w14:textId="77777777" w:rsidR="000C4836" w:rsidRDefault="000C4836" w:rsidP="000C4836">
      <w:pPr>
        <w:pStyle w:val="ListBullet"/>
        <w:numPr>
          <w:ilvl w:val="1"/>
          <w:numId w:val="3"/>
        </w:numPr>
      </w:pPr>
      <w:r>
        <w:t>Check whether the directory is empty</w:t>
      </w:r>
    </w:p>
    <w:p w14:paraId="33344D47" w14:textId="77777777" w:rsidR="000C4836" w:rsidRDefault="000C4836" w:rsidP="000C4836">
      <w:pPr>
        <w:pStyle w:val="ListBullet"/>
        <w:numPr>
          <w:ilvl w:val="1"/>
          <w:numId w:val="3"/>
        </w:numPr>
      </w:pPr>
      <w:r>
        <w:lastRenderedPageBreak/>
        <w:t>If empty, display the message as no files</w:t>
      </w:r>
    </w:p>
    <w:p w14:paraId="78856B3D" w14:textId="77777777" w:rsidR="00116942" w:rsidRDefault="00116942" w:rsidP="000C4836">
      <w:pPr>
        <w:pStyle w:val="ListBullet"/>
        <w:numPr>
          <w:ilvl w:val="1"/>
          <w:numId w:val="3"/>
        </w:numPr>
      </w:pPr>
      <w:r>
        <w:t>List the files from the directory</w:t>
      </w:r>
    </w:p>
    <w:p w14:paraId="31700A2F" w14:textId="77777777" w:rsidR="00116942" w:rsidRDefault="00116942" w:rsidP="00116942">
      <w:pPr>
        <w:pStyle w:val="ListBullet"/>
      </w:pPr>
      <w:r>
        <w:t xml:space="preserve">Option </w:t>
      </w:r>
      <w:r>
        <w:t>4</w:t>
      </w:r>
    </w:p>
    <w:p w14:paraId="32436CD7" w14:textId="77777777" w:rsidR="00116942" w:rsidRDefault="00116942" w:rsidP="00116942">
      <w:pPr>
        <w:pStyle w:val="ListBullet"/>
        <w:numPr>
          <w:ilvl w:val="1"/>
          <w:numId w:val="3"/>
        </w:numPr>
      </w:pPr>
      <w:r>
        <w:t>List the files from the directory</w:t>
      </w:r>
    </w:p>
    <w:p w14:paraId="5FB33DAF" w14:textId="77777777" w:rsidR="00116942" w:rsidRDefault="00116942" w:rsidP="00116942">
      <w:pPr>
        <w:pStyle w:val="ListBullet"/>
        <w:numPr>
          <w:ilvl w:val="1"/>
          <w:numId w:val="3"/>
        </w:numPr>
      </w:pPr>
      <w:r>
        <w:t>Read the name of file from keyboard</w:t>
      </w:r>
    </w:p>
    <w:p w14:paraId="7A524AA5" w14:textId="77777777" w:rsidR="00116942" w:rsidRDefault="00116942" w:rsidP="00116942">
      <w:pPr>
        <w:pStyle w:val="ListBullet"/>
        <w:numPr>
          <w:ilvl w:val="1"/>
          <w:numId w:val="3"/>
        </w:numPr>
      </w:pPr>
      <w:r>
        <w:t>Perform binary search algorithm to check whether the file exist or not</w:t>
      </w:r>
    </w:p>
    <w:p w14:paraId="4206A79C" w14:textId="77777777" w:rsidR="00116942" w:rsidRDefault="00116942" w:rsidP="00116942">
      <w:pPr>
        <w:pStyle w:val="ListBullet"/>
        <w:numPr>
          <w:ilvl w:val="1"/>
          <w:numId w:val="3"/>
        </w:numPr>
      </w:pPr>
      <w:r>
        <w:t xml:space="preserve">Display the message found if it </w:t>
      </w:r>
      <w:proofErr w:type="gramStart"/>
      <w:r>
        <w:t>exist</w:t>
      </w:r>
      <w:proofErr w:type="gramEnd"/>
      <w:r>
        <w:t xml:space="preserve"> or not found.</w:t>
      </w:r>
    </w:p>
    <w:p w14:paraId="1458D554" w14:textId="77777777" w:rsidR="00116942" w:rsidRDefault="00116942" w:rsidP="00116942">
      <w:pPr>
        <w:pStyle w:val="ListBullet"/>
        <w:numPr>
          <w:ilvl w:val="0"/>
          <w:numId w:val="0"/>
        </w:numPr>
        <w:ind w:left="1494"/>
      </w:pPr>
    </w:p>
    <w:p w14:paraId="2EFCC033" w14:textId="77777777" w:rsidR="00116942" w:rsidRDefault="00116942" w:rsidP="00116942">
      <w:pPr>
        <w:pStyle w:val="ListBullet"/>
        <w:numPr>
          <w:ilvl w:val="0"/>
          <w:numId w:val="0"/>
        </w:numPr>
        <w:ind w:left="432"/>
      </w:pPr>
    </w:p>
    <w:p w14:paraId="31661F59" w14:textId="77777777" w:rsidR="008B6206" w:rsidRDefault="008B6206" w:rsidP="008B6206">
      <w:pPr>
        <w:pStyle w:val="ListBullet"/>
      </w:pPr>
      <w:r>
        <w:t xml:space="preserve">Option </w:t>
      </w:r>
      <w:r>
        <w:t>5</w:t>
      </w:r>
    </w:p>
    <w:p w14:paraId="35CD635D" w14:textId="77777777" w:rsidR="008B6206" w:rsidRDefault="00C706D9" w:rsidP="008B6206">
      <w:pPr>
        <w:pStyle w:val="ListBullet"/>
        <w:numPr>
          <w:ilvl w:val="1"/>
          <w:numId w:val="3"/>
        </w:numPr>
      </w:pPr>
      <w:r>
        <w:t xml:space="preserve">Read the name of file from keyboard </w:t>
      </w:r>
    </w:p>
    <w:p w14:paraId="2369ABF2" w14:textId="77777777" w:rsidR="00C706D9" w:rsidRDefault="00C706D9" w:rsidP="008B6206">
      <w:pPr>
        <w:pStyle w:val="ListBullet"/>
        <w:numPr>
          <w:ilvl w:val="1"/>
          <w:numId w:val="3"/>
        </w:numPr>
      </w:pPr>
      <w:r>
        <w:t>Read the file, assign it to another string</w:t>
      </w:r>
    </w:p>
    <w:p w14:paraId="27F62F7E" w14:textId="77777777" w:rsidR="00C706D9" w:rsidRDefault="00C706D9" w:rsidP="008B6206">
      <w:pPr>
        <w:pStyle w:val="ListBullet"/>
        <w:numPr>
          <w:ilvl w:val="1"/>
          <w:numId w:val="3"/>
        </w:numPr>
      </w:pPr>
      <w:r>
        <w:t>Display the string</w:t>
      </w:r>
    </w:p>
    <w:p w14:paraId="2A88C0AD" w14:textId="77777777" w:rsidR="00C706D9" w:rsidRDefault="00C706D9" w:rsidP="002D6C3A">
      <w:pPr>
        <w:pStyle w:val="ListBullet"/>
        <w:numPr>
          <w:ilvl w:val="0"/>
          <w:numId w:val="0"/>
        </w:numPr>
        <w:ind w:left="1494"/>
      </w:pPr>
    </w:p>
    <w:p w14:paraId="5B5486C3" w14:textId="77777777" w:rsidR="002D6C3A" w:rsidRDefault="002D6C3A" w:rsidP="002D6C3A">
      <w:pPr>
        <w:pStyle w:val="ListBullet"/>
      </w:pPr>
      <w:r>
        <w:t xml:space="preserve">Option </w:t>
      </w:r>
      <w:r>
        <w:t>6</w:t>
      </w:r>
    </w:p>
    <w:p w14:paraId="54C2BF7B" w14:textId="77777777" w:rsidR="002D6C3A" w:rsidRDefault="002D6C3A" w:rsidP="002D6C3A">
      <w:pPr>
        <w:pStyle w:val="ListBullet"/>
        <w:numPr>
          <w:ilvl w:val="1"/>
          <w:numId w:val="3"/>
        </w:numPr>
      </w:pPr>
      <w:r>
        <w:t>Display a thank you messa</w:t>
      </w:r>
      <w:bookmarkStart w:id="0" w:name="_GoBack"/>
      <w:bookmarkEnd w:id="0"/>
      <w:r>
        <w:t>ge.</w:t>
      </w:r>
    </w:p>
    <w:p w14:paraId="4E38A6F4" w14:textId="77777777" w:rsidR="00116942" w:rsidRDefault="00116942" w:rsidP="00116942">
      <w:pPr>
        <w:pStyle w:val="ListBullet"/>
        <w:numPr>
          <w:ilvl w:val="0"/>
          <w:numId w:val="0"/>
        </w:numPr>
        <w:ind w:left="1440"/>
      </w:pPr>
    </w:p>
    <w:p w14:paraId="6E69AD3D" w14:textId="77777777" w:rsidR="000C4836" w:rsidRDefault="000C4836" w:rsidP="000C4836">
      <w:pPr>
        <w:pStyle w:val="ListBullet"/>
        <w:numPr>
          <w:ilvl w:val="0"/>
          <w:numId w:val="0"/>
        </w:numPr>
        <w:ind w:left="432"/>
      </w:pPr>
    </w:p>
    <w:p w14:paraId="6727EBC1" w14:textId="77777777" w:rsidR="000C4836" w:rsidRDefault="000C4836" w:rsidP="000C4836">
      <w:pPr>
        <w:pStyle w:val="ListBullet"/>
        <w:numPr>
          <w:ilvl w:val="0"/>
          <w:numId w:val="0"/>
        </w:numPr>
        <w:ind w:left="1440"/>
      </w:pPr>
    </w:p>
    <w:p w14:paraId="018C28DA" w14:textId="77777777" w:rsidR="00732B22" w:rsidRDefault="00732B22" w:rsidP="00732B22">
      <w:pPr>
        <w:pStyle w:val="ListBullet"/>
        <w:numPr>
          <w:ilvl w:val="0"/>
          <w:numId w:val="0"/>
        </w:numPr>
        <w:ind w:left="1440"/>
      </w:pPr>
    </w:p>
    <w:p w14:paraId="7907EF96" w14:textId="77777777" w:rsidR="004C3519" w:rsidRDefault="004C3519" w:rsidP="004C3519">
      <w:pPr>
        <w:pStyle w:val="ListBullet"/>
        <w:numPr>
          <w:ilvl w:val="0"/>
          <w:numId w:val="0"/>
        </w:numPr>
        <w:ind w:left="432"/>
      </w:pPr>
    </w:p>
    <w:p w14:paraId="407F36C5" w14:textId="77777777" w:rsidR="004C3519" w:rsidRDefault="004C3519" w:rsidP="004C3519">
      <w:pPr>
        <w:pStyle w:val="ListBullet"/>
        <w:numPr>
          <w:ilvl w:val="0"/>
          <w:numId w:val="0"/>
        </w:numPr>
        <w:ind w:left="432" w:hanging="432"/>
      </w:pPr>
    </w:p>
    <w:p w14:paraId="6B64EA85" w14:textId="77777777" w:rsidR="003866F2" w:rsidRDefault="003866F2" w:rsidP="003866F2">
      <w:pPr>
        <w:pStyle w:val="ListBullet"/>
        <w:numPr>
          <w:ilvl w:val="0"/>
          <w:numId w:val="0"/>
        </w:numPr>
        <w:ind w:left="432" w:hanging="432"/>
      </w:pPr>
    </w:p>
    <w:p w14:paraId="1985F10C" w14:textId="77777777" w:rsidR="00E0671B" w:rsidRDefault="00E0671B" w:rsidP="00E0671B">
      <w:pPr>
        <w:pStyle w:val="ListBullet"/>
        <w:numPr>
          <w:ilvl w:val="0"/>
          <w:numId w:val="0"/>
        </w:numPr>
        <w:ind w:left="432" w:hanging="432"/>
      </w:pPr>
    </w:p>
    <w:p w14:paraId="427D0F3C" w14:textId="77777777" w:rsidR="00E0671B" w:rsidRDefault="00E0671B" w:rsidP="00E0671B">
      <w:pPr>
        <w:pStyle w:val="ListBullet"/>
        <w:numPr>
          <w:ilvl w:val="0"/>
          <w:numId w:val="0"/>
        </w:numPr>
        <w:ind w:left="432" w:hanging="432"/>
      </w:pPr>
    </w:p>
    <w:p w14:paraId="52BE3B46" w14:textId="77777777" w:rsidR="00E0671B" w:rsidRDefault="00E0671B" w:rsidP="00E0671B">
      <w:pPr>
        <w:pStyle w:val="ListBullet"/>
        <w:numPr>
          <w:ilvl w:val="0"/>
          <w:numId w:val="0"/>
        </w:numPr>
        <w:ind w:left="1440"/>
      </w:pPr>
    </w:p>
    <w:p w14:paraId="66F4DB65" w14:textId="77777777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FF3BA" w14:textId="77777777" w:rsidR="001867D0" w:rsidRDefault="001867D0">
      <w:r>
        <w:separator/>
      </w:r>
    </w:p>
    <w:p w14:paraId="1F7602CF" w14:textId="77777777" w:rsidR="001867D0" w:rsidRDefault="001867D0"/>
  </w:endnote>
  <w:endnote w:type="continuationSeparator" w:id="0">
    <w:p w14:paraId="4BECA0D1" w14:textId="77777777" w:rsidR="001867D0" w:rsidRDefault="001867D0">
      <w:r>
        <w:continuationSeparator/>
      </w:r>
    </w:p>
    <w:p w14:paraId="4FE24C24" w14:textId="77777777" w:rsidR="001867D0" w:rsidRDefault="00186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69F81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D6C3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5B4E5" w14:textId="77777777" w:rsidR="001867D0" w:rsidRDefault="001867D0">
      <w:r>
        <w:separator/>
      </w:r>
    </w:p>
    <w:p w14:paraId="12E99062" w14:textId="77777777" w:rsidR="001867D0" w:rsidRDefault="001867D0"/>
  </w:footnote>
  <w:footnote w:type="continuationSeparator" w:id="0">
    <w:p w14:paraId="3DBA3430" w14:textId="77777777" w:rsidR="001867D0" w:rsidRDefault="001867D0">
      <w:r>
        <w:continuationSeparator/>
      </w:r>
    </w:p>
    <w:p w14:paraId="2B70EA68" w14:textId="77777777" w:rsidR="001867D0" w:rsidRDefault="001867D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EA2C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51A8FE98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C57C2"/>
    <w:multiLevelType w:val="hybridMultilevel"/>
    <w:tmpl w:val="EA4C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0D73EC"/>
    <w:multiLevelType w:val="hybridMultilevel"/>
    <w:tmpl w:val="07A464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83"/>
    <w:rsid w:val="00020A6B"/>
    <w:rsid w:val="000C4836"/>
    <w:rsid w:val="000F312B"/>
    <w:rsid w:val="00116942"/>
    <w:rsid w:val="001867D0"/>
    <w:rsid w:val="00220BE2"/>
    <w:rsid w:val="002D6C3A"/>
    <w:rsid w:val="003866F2"/>
    <w:rsid w:val="004C3519"/>
    <w:rsid w:val="004D4083"/>
    <w:rsid w:val="00506324"/>
    <w:rsid w:val="00732B22"/>
    <w:rsid w:val="00807843"/>
    <w:rsid w:val="008B6206"/>
    <w:rsid w:val="00A323C3"/>
    <w:rsid w:val="00BE152D"/>
    <w:rsid w:val="00C706D9"/>
    <w:rsid w:val="00E0671B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02D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71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jithmp/Library/Containers/com.microsoft.Word/Data/Library/Caches/2057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0D"/>
    <w:rsid w:val="008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2841BD756F64B931BD90E0B8095FC">
    <w:name w:val="FDC2841BD756F64B931BD90E0B8095F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ADBFBDCE4BC56C459636D28FB5A87365">
    <w:name w:val="ADBFBDCE4BC56C459636D28FB5A87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44</TotalTime>
  <Pages>3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MP</dc:creator>
  <cp:keywords/>
  <dc:description/>
  <cp:lastModifiedBy>Biju MP</cp:lastModifiedBy>
  <cp:revision>1</cp:revision>
  <dcterms:created xsi:type="dcterms:W3CDTF">2020-10-02T14:30:00Z</dcterms:created>
  <dcterms:modified xsi:type="dcterms:W3CDTF">2020-10-02T15:15:00Z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